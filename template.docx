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56E" w:rsidRDefault="00976893" w:rsidP="00EA10CD">
      <w:pPr>
        <w:spacing w:line="300" w:lineRule="exact"/>
        <w:rPr>
          <w:rFonts w:ascii="宋体" w:hAnsi="宋体" w:hint="eastAsia"/>
          <w:sz w:val="20"/>
          <w:szCs w:val="21"/>
        </w:rPr>
      </w:pPr>
      <w:r>
        <w:rPr>
          <w:rFonts w:ascii="仿宋" w:eastAsia="仿宋" w:hAnsi="仿宋" w:hint="eastAsia"/>
          <w:sz w:val="32"/>
          <w:szCs w:val="32"/>
        </w:rPr>
        <w:t xml:space="preserve">       </w:t>
      </w:r>
    </w:p>
    <w:p w:rsidR="004E556E" w:rsidRPr="00272269" w:rsidRDefault="004E556E" w:rsidP="004E556E">
      <w:pPr>
        <w:jc w:val="center"/>
        <w:rPr>
          <w:rFonts w:ascii="黑体" w:eastAsia="黑体"/>
          <w:sz w:val="36"/>
          <w:szCs w:val="36"/>
        </w:rPr>
      </w:pPr>
      <w:r w:rsidRPr="00272269">
        <w:rPr>
          <w:rFonts w:ascii="黑体" w:eastAsia="黑体" w:hint="eastAsia"/>
          <w:sz w:val="36"/>
          <w:szCs w:val="36"/>
        </w:rPr>
        <w:t>蒙牛促销物料到货签收单</w:t>
      </w: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2"/>
        <w:gridCol w:w="1044"/>
        <w:gridCol w:w="1043"/>
        <w:gridCol w:w="1043"/>
        <w:gridCol w:w="1788"/>
        <w:gridCol w:w="3130"/>
      </w:tblGrid>
      <w:tr w:rsidR="009C67D4" w:rsidRPr="00272269" w:rsidTr="00F77299">
        <w:trPr>
          <w:cantSplit/>
          <w:trHeight w:val="296"/>
        </w:trPr>
        <w:tc>
          <w:tcPr>
            <w:tcW w:w="9950" w:type="dxa"/>
            <w:gridSpan w:val="6"/>
            <w:vAlign w:val="center"/>
          </w:tcPr>
          <w:p w:rsidR="009C67D4" w:rsidRPr="00272269" w:rsidRDefault="009C67D4" w:rsidP="00F77299">
            <w:pPr>
              <w:rPr>
                <w:b/>
                <w:szCs w:val="21"/>
              </w:rPr>
            </w:pPr>
            <w:r w:rsidRPr="00272269">
              <w:rPr>
                <w:rFonts w:hint="eastAsia"/>
                <w:b/>
                <w:bCs/>
                <w:szCs w:val="21"/>
              </w:rPr>
              <w:t>一、到货排期确认</w:t>
            </w:r>
            <w:r w:rsidRPr="00272269">
              <w:rPr>
                <w:rFonts w:hint="eastAsia"/>
                <w:b/>
                <w:bCs/>
                <w:sz w:val="22"/>
                <w:szCs w:val="21"/>
              </w:rPr>
              <w:t>（收货方确认）</w:t>
            </w:r>
          </w:p>
        </w:tc>
      </w:tr>
      <w:tr w:rsidR="009C67D4" w:rsidRPr="00272269" w:rsidTr="00F77299">
        <w:trPr>
          <w:cantSplit/>
          <w:trHeight w:val="471"/>
        </w:trPr>
        <w:tc>
          <w:tcPr>
            <w:tcW w:w="1902" w:type="dxa"/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szCs w:val="21"/>
              </w:rPr>
            </w:pPr>
            <w:r w:rsidRPr="00272269">
              <w:rPr>
                <w:rFonts w:hint="eastAsia"/>
                <w:b/>
                <w:szCs w:val="21"/>
              </w:rPr>
              <w:t>单据编号</w:t>
            </w:r>
          </w:p>
        </w:tc>
        <w:tc>
          <w:tcPr>
            <w:tcW w:w="2087" w:type="dxa"/>
            <w:gridSpan w:val="2"/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szCs w:val="21"/>
              </w:rPr>
            </w:pPr>
            <w:r w:rsidRPr="00272269">
              <w:rPr>
                <w:rFonts w:hint="eastAsia"/>
                <w:b/>
                <w:szCs w:val="21"/>
              </w:rPr>
              <w:t>送货市场</w:t>
            </w:r>
          </w:p>
        </w:tc>
        <w:tc>
          <w:tcPr>
            <w:tcW w:w="2831" w:type="dxa"/>
            <w:gridSpan w:val="2"/>
            <w:vAlign w:val="center"/>
          </w:tcPr>
          <w:p w:rsidR="009C67D4" w:rsidRPr="00272269" w:rsidRDefault="006D5F9F" w:rsidP="00F77299">
            <w:pPr>
              <w:jc w:val="center"/>
              <w:rPr>
                <w:b/>
                <w:szCs w:val="21"/>
              </w:rPr>
            </w:pPr>
            <w:r w:rsidRPr="00DA61DA">
              <w:rPr>
                <w:rFonts w:hint="eastAsia"/>
                <w:b/>
                <w:szCs w:val="21"/>
              </w:rPr>
              <w:t>物料使用品类</w:t>
            </w:r>
          </w:p>
        </w:tc>
        <w:tc>
          <w:tcPr>
            <w:tcW w:w="3130" w:type="dxa"/>
            <w:vAlign w:val="center"/>
          </w:tcPr>
          <w:p w:rsidR="009C67D4" w:rsidRPr="006B41A8" w:rsidRDefault="009C67D4" w:rsidP="00F77299">
            <w:pPr>
              <w:spacing w:line="460" w:lineRule="exact"/>
              <w:jc w:val="center"/>
              <w:rPr>
                <w:b/>
                <w:sz w:val="28"/>
                <w:szCs w:val="21"/>
              </w:rPr>
            </w:pPr>
            <w:r w:rsidRPr="006B41A8">
              <w:rPr>
                <w:rFonts w:hint="eastAsia"/>
                <w:b/>
                <w:sz w:val="28"/>
                <w:szCs w:val="21"/>
              </w:rPr>
              <w:t>实际到货时间</w:t>
            </w:r>
          </w:p>
          <w:p w:rsidR="009C67D4" w:rsidRPr="00272269" w:rsidRDefault="009C67D4" w:rsidP="00F77299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  <w:r w:rsidRPr="00272269">
              <w:rPr>
                <w:rFonts w:ascii="黑体" w:eastAsia="黑体" w:hAnsi="黑体" w:hint="eastAsia"/>
                <w:b/>
                <w:szCs w:val="21"/>
              </w:rPr>
              <w:t>（蒙牛客户确认填写）</w:t>
            </w:r>
          </w:p>
        </w:tc>
      </w:tr>
      <w:tr w:rsidR="009C67D4" w:rsidRPr="00272269" w:rsidTr="00F77299">
        <w:trPr>
          <w:cantSplit/>
          <w:trHeight w:val="610"/>
        </w:trPr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:rsidR="009C67D4" w:rsidRPr="00391F1B" w:rsidRDefault="00391F1B" w:rsidP="00F77299">
            <w:pPr>
              <w:jc w:val="center"/>
              <w:rPr>
                <w:b/>
                <w:szCs w:val="21"/>
              </w:rPr>
            </w:pPr>
            <w:r w:rsidRPr="00391F1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087" w:type="dxa"/>
            <w:gridSpan w:val="2"/>
            <w:tcBorders>
              <w:bottom w:val="single" w:sz="4" w:space="0" w:color="auto"/>
            </w:tcBorders>
            <w:vAlign w:val="center"/>
          </w:tcPr>
          <w:p w:rsidR="009C67D4" w:rsidRPr="00391F1B" w:rsidRDefault="00391F1B" w:rsidP="00F77299">
            <w:pPr>
              <w:jc w:val="center"/>
              <w:rPr>
                <w:b/>
                <w:szCs w:val="21"/>
              </w:rPr>
            </w:pPr>
            <w:r w:rsidRPr="00391F1B">
              <w:rPr>
                <w:rFonts w:hint="eastAsia"/>
                <w:b/>
                <w:szCs w:val="21"/>
              </w:rPr>
              <w:t>阜南</w:t>
            </w:r>
          </w:p>
        </w:tc>
        <w:tc>
          <w:tcPr>
            <w:tcW w:w="2831" w:type="dxa"/>
            <w:gridSpan w:val="2"/>
            <w:tcBorders>
              <w:bottom w:val="single" w:sz="4" w:space="0" w:color="auto"/>
            </w:tcBorders>
            <w:vAlign w:val="center"/>
          </w:tcPr>
          <w:p w:rsidR="009C67D4" w:rsidRPr="00391F1B" w:rsidRDefault="00391F1B" w:rsidP="00F77299">
            <w:pPr>
              <w:jc w:val="center"/>
              <w:rPr>
                <w:b/>
                <w:szCs w:val="21"/>
              </w:rPr>
            </w:pPr>
            <w:r w:rsidRPr="00391F1B">
              <w:rPr>
                <w:rFonts w:hint="eastAsia"/>
                <w:b/>
                <w:szCs w:val="21"/>
              </w:rPr>
              <w:t>特仑苏</w:t>
            </w:r>
          </w:p>
        </w:tc>
        <w:tc>
          <w:tcPr>
            <w:tcW w:w="3130" w:type="dxa"/>
            <w:tcBorders>
              <w:bottom w:val="single" w:sz="4" w:space="0" w:color="auto"/>
            </w:tcBorders>
            <w:vAlign w:val="center"/>
          </w:tcPr>
          <w:p w:rsidR="009C67D4" w:rsidRPr="00272269" w:rsidRDefault="009C67D4" w:rsidP="00F77299">
            <w:pPr>
              <w:jc w:val="center"/>
              <w:rPr>
                <w:rFonts w:ascii="黑体" w:eastAsia="黑体" w:hAnsi="黑体"/>
                <w:b/>
                <w:color w:val="A6A6A6"/>
                <w:szCs w:val="21"/>
              </w:rPr>
            </w:pPr>
          </w:p>
        </w:tc>
      </w:tr>
      <w:tr w:rsidR="009C67D4" w:rsidRPr="00272269" w:rsidTr="00F77299">
        <w:trPr>
          <w:trHeight w:val="351"/>
        </w:trPr>
        <w:tc>
          <w:tcPr>
            <w:tcW w:w="9950" w:type="dxa"/>
            <w:gridSpan w:val="6"/>
            <w:tcBorders>
              <w:bottom w:val="single" w:sz="24" w:space="0" w:color="auto"/>
            </w:tcBorders>
          </w:tcPr>
          <w:p w:rsidR="009C67D4" w:rsidRPr="00272269" w:rsidRDefault="009C67D4" w:rsidP="00F77299">
            <w:pPr>
              <w:rPr>
                <w:szCs w:val="21"/>
              </w:rPr>
            </w:pPr>
            <w:r w:rsidRPr="00272269">
              <w:rPr>
                <w:rFonts w:hint="eastAsia"/>
                <w:b/>
                <w:bCs/>
                <w:szCs w:val="21"/>
              </w:rPr>
              <w:t>二、物料到货信息</w:t>
            </w:r>
            <w:r w:rsidRPr="00272269">
              <w:rPr>
                <w:rFonts w:hint="eastAsia"/>
                <w:b/>
                <w:bCs/>
                <w:sz w:val="22"/>
                <w:szCs w:val="21"/>
              </w:rPr>
              <w:t>（送货方填写）</w:t>
            </w:r>
          </w:p>
        </w:tc>
      </w:tr>
      <w:tr w:rsidR="009C67D4" w:rsidRPr="00272269" w:rsidTr="00F77299">
        <w:trPr>
          <w:trHeight w:val="364"/>
        </w:trPr>
        <w:tc>
          <w:tcPr>
            <w:tcW w:w="2946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szCs w:val="21"/>
              </w:rPr>
            </w:pPr>
            <w:r w:rsidRPr="00272269">
              <w:rPr>
                <w:rFonts w:hint="eastAsia"/>
                <w:b/>
                <w:szCs w:val="21"/>
              </w:rPr>
              <w:t>物料名称</w:t>
            </w:r>
          </w:p>
        </w:tc>
        <w:tc>
          <w:tcPr>
            <w:tcW w:w="2086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szCs w:val="21"/>
              </w:rPr>
            </w:pPr>
            <w:r w:rsidRPr="00272269">
              <w:rPr>
                <w:rFonts w:hint="eastAsia"/>
                <w:b/>
                <w:szCs w:val="21"/>
              </w:rPr>
              <w:t>规格</w:t>
            </w:r>
          </w:p>
        </w:tc>
        <w:tc>
          <w:tcPr>
            <w:tcW w:w="178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szCs w:val="21"/>
              </w:rPr>
            </w:pPr>
            <w:r w:rsidRPr="00272269"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3130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szCs w:val="21"/>
              </w:rPr>
            </w:pPr>
            <w:r w:rsidRPr="00272269">
              <w:rPr>
                <w:rFonts w:hint="eastAsia"/>
                <w:b/>
                <w:szCs w:val="21"/>
              </w:rPr>
              <w:t>数量</w:t>
            </w:r>
          </w:p>
        </w:tc>
      </w:tr>
      <w:tr w:rsidR="009C67D4" w:rsidRPr="00272269" w:rsidTr="00F77299">
        <w:trPr>
          <w:trHeight w:val="414"/>
        </w:trPr>
        <w:tc>
          <w:tcPr>
            <w:tcW w:w="294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C67D4" w:rsidRPr="00272269" w:rsidRDefault="00391F1B" w:rsidP="00F7729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特仑苏品牌双提手提袋</w:t>
            </w:r>
          </w:p>
        </w:tc>
        <w:tc>
          <w:tcPr>
            <w:tcW w:w="2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67D4" w:rsidRPr="00272269" w:rsidRDefault="00391F1B" w:rsidP="00F77299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50</w:t>
            </w:r>
            <w:r w:rsidR="009C67D4" w:rsidRPr="00272269">
              <w:rPr>
                <w:rFonts w:hint="eastAsia"/>
                <w:b/>
                <w:sz w:val="22"/>
              </w:rPr>
              <w:t>个</w:t>
            </w:r>
            <w:r w:rsidR="009C67D4" w:rsidRPr="00272269">
              <w:rPr>
                <w:rFonts w:hint="eastAsia"/>
                <w:b/>
                <w:sz w:val="22"/>
              </w:rPr>
              <w:t>/</w:t>
            </w:r>
            <w:r w:rsidR="009C67D4" w:rsidRPr="00272269">
              <w:rPr>
                <w:rFonts w:hint="eastAsia"/>
                <w:b/>
                <w:sz w:val="22"/>
              </w:rPr>
              <w:t>箱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67D4" w:rsidRPr="00272269" w:rsidRDefault="009C67D4" w:rsidP="00F77299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2269">
              <w:rPr>
                <w:rFonts w:hint="eastAsia"/>
                <w:b/>
                <w:bCs/>
                <w:color w:val="000000"/>
                <w:sz w:val="22"/>
              </w:rPr>
              <w:t>个</w:t>
            </w: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C67D4" w:rsidRPr="00391F1B" w:rsidRDefault="00391F1B" w:rsidP="00391F1B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391F1B">
              <w:rPr>
                <w:rFonts w:hint="eastAsia"/>
                <w:b/>
                <w:bCs/>
                <w:color w:val="000000"/>
                <w:sz w:val="22"/>
              </w:rPr>
              <w:t>4</w:t>
            </w:r>
            <w:r w:rsidRPr="00391F1B">
              <w:rPr>
                <w:b/>
                <w:bCs/>
                <w:color w:val="000000"/>
                <w:sz w:val="22"/>
              </w:rPr>
              <w:t>000</w:t>
            </w:r>
          </w:p>
        </w:tc>
      </w:tr>
      <w:tr w:rsidR="009C67D4" w:rsidRPr="00272269" w:rsidTr="00F77299">
        <w:trPr>
          <w:trHeight w:val="420"/>
        </w:trPr>
        <w:tc>
          <w:tcPr>
            <w:tcW w:w="9950" w:type="dxa"/>
            <w:gridSpan w:val="6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C67D4" w:rsidRPr="00272269" w:rsidRDefault="009C67D4" w:rsidP="00F7729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三、物料基本工艺标准</w:t>
            </w:r>
          </w:p>
        </w:tc>
      </w:tr>
      <w:tr w:rsidR="00740CB5" w:rsidRPr="00272269" w:rsidTr="00F77299">
        <w:trPr>
          <w:trHeight w:val="1281"/>
        </w:trPr>
        <w:tc>
          <w:tcPr>
            <w:tcW w:w="995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6C6" w:rsidRPr="002B16C6" w:rsidRDefault="002B16C6" w:rsidP="002B16C6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2B16C6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、单面四色印刷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+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专色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+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专金，覆哑膜，正反面字体元素烫金顶鼓，整体ＵＶ印刷，糊成型；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烫金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UV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整体尺寸范围内按需调整；</w:t>
            </w:r>
          </w:p>
          <w:p w:rsidR="002B16C6" w:rsidRPr="002B16C6" w:rsidRDefault="002B16C6" w:rsidP="002B16C6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2B16C6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、提绳：穿两根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400mm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金色三股麻花绳，每股里棉纱数量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9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根，（提绳颜色按需确定），两端马蹄扣外端直径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4mm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；</w:t>
            </w:r>
          </w:p>
          <w:p w:rsidR="002B16C6" w:rsidRPr="002B16C6" w:rsidRDefault="002B16C6" w:rsidP="002B16C6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2B16C6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、袋体：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250g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白卡纸，尺寸：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290*170*330mm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（长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*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宽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*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高）；</w:t>
            </w:r>
          </w:p>
          <w:p w:rsidR="002B16C6" w:rsidRPr="002B16C6" w:rsidRDefault="002B16C6" w:rsidP="002B16C6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2B16C6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、垫片：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230g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灰底白，尺寸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270*160mm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，底部粘贴，白面向上；</w:t>
            </w:r>
          </w:p>
          <w:p w:rsidR="002B16C6" w:rsidRPr="002B16C6" w:rsidRDefault="002B16C6" w:rsidP="002B16C6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2B16C6"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、袋口内折边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3cm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，内折部分覆膜要求不低于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2.5cm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，提绳孔与袋体上边距离约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2cm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。</w:t>
            </w:r>
          </w:p>
          <w:p w:rsidR="001F17CC" w:rsidRDefault="002B16C6" w:rsidP="002B16C6">
            <w:pPr>
              <w:rPr>
                <w:b/>
                <w:bCs/>
                <w:sz w:val="18"/>
                <w:szCs w:val="18"/>
              </w:rPr>
            </w:pPr>
            <w:r w:rsidRPr="002B16C6">
              <w:rPr>
                <w:rFonts w:hint="eastAsia"/>
                <w:b/>
                <w:bCs/>
                <w:sz w:val="18"/>
                <w:szCs w:val="18"/>
              </w:rPr>
              <w:t>工艺描述若有差异以实物标样为准，未尽事宜按照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3%</w:t>
            </w:r>
            <w:r w:rsidRPr="002B16C6">
              <w:rPr>
                <w:rFonts w:hint="eastAsia"/>
                <w:b/>
                <w:bCs/>
                <w:sz w:val="18"/>
                <w:szCs w:val="18"/>
              </w:rPr>
              <w:t>误差计算。</w:t>
            </w:r>
          </w:p>
          <w:p w:rsidR="00740CB5" w:rsidRPr="003157E8" w:rsidRDefault="00CE4F8A" w:rsidP="002B16C6">
            <w:pPr>
              <w:rPr>
                <w:b/>
                <w:bCs/>
                <w:sz w:val="18"/>
                <w:szCs w:val="18"/>
              </w:rPr>
            </w:pPr>
            <w:r w:rsidRPr="00CE4F8A">
              <w:rPr>
                <w:rFonts w:hint="eastAsia"/>
                <w:bCs/>
                <w:sz w:val="18"/>
                <w:szCs w:val="18"/>
              </w:rPr>
              <w:t>备注：建议客户收货时随机抽检</w:t>
            </w:r>
            <w:r w:rsidRPr="00CE4F8A">
              <w:rPr>
                <w:rFonts w:hint="eastAsia"/>
                <w:bCs/>
                <w:sz w:val="18"/>
                <w:szCs w:val="18"/>
              </w:rPr>
              <w:t>100</w:t>
            </w:r>
            <w:r>
              <w:rPr>
                <w:rFonts w:hint="eastAsia"/>
                <w:bCs/>
                <w:sz w:val="18"/>
                <w:szCs w:val="18"/>
              </w:rPr>
              <w:t>个数量进行物料标准核验，及时反映问题便于解决</w:t>
            </w:r>
            <w:r w:rsidR="00740CB5" w:rsidRPr="003157E8">
              <w:rPr>
                <w:rFonts w:hint="eastAsia"/>
                <w:bCs/>
                <w:sz w:val="18"/>
                <w:szCs w:val="18"/>
              </w:rPr>
              <w:t>。</w:t>
            </w:r>
          </w:p>
        </w:tc>
      </w:tr>
      <w:tr w:rsidR="009C67D4" w:rsidRPr="00272269" w:rsidTr="00F77299">
        <w:trPr>
          <w:trHeight w:val="420"/>
        </w:trPr>
        <w:tc>
          <w:tcPr>
            <w:tcW w:w="9950" w:type="dxa"/>
            <w:gridSpan w:val="6"/>
            <w:tcBorders>
              <w:top w:val="single" w:sz="4" w:space="0" w:color="auto"/>
            </w:tcBorders>
            <w:vAlign w:val="center"/>
          </w:tcPr>
          <w:p w:rsidR="009C67D4" w:rsidRPr="00272269" w:rsidRDefault="009C67D4" w:rsidP="00F7729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szCs w:val="21"/>
              </w:rPr>
              <w:t>四</w:t>
            </w:r>
            <w:r w:rsidRPr="00272269">
              <w:rPr>
                <w:rFonts w:hint="eastAsia"/>
                <w:b/>
                <w:bCs/>
                <w:szCs w:val="21"/>
              </w:rPr>
              <w:t>、发货方信息</w:t>
            </w:r>
          </w:p>
        </w:tc>
      </w:tr>
      <w:tr w:rsidR="009C67D4" w:rsidRPr="00272269" w:rsidTr="00F77299">
        <w:trPr>
          <w:trHeight w:val="370"/>
        </w:trPr>
        <w:tc>
          <w:tcPr>
            <w:tcW w:w="9950" w:type="dxa"/>
            <w:gridSpan w:val="6"/>
            <w:vAlign w:val="center"/>
          </w:tcPr>
          <w:p w:rsidR="009C67D4" w:rsidRPr="00272269" w:rsidRDefault="009C67D4" w:rsidP="00F77299">
            <w:pPr>
              <w:ind w:firstLineChars="150" w:firstLine="330"/>
              <w:rPr>
                <w:sz w:val="22"/>
                <w:szCs w:val="21"/>
              </w:rPr>
            </w:pPr>
            <w:r w:rsidRPr="00272269">
              <w:rPr>
                <w:rFonts w:hint="eastAsia"/>
                <w:sz w:val="22"/>
                <w:szCs w:val="21"/>
              </w:rPr>
              <w:t>发货单位</w:t>
            </w:r>
            <w:r w:rsidRPr="00272269">
              <w:rPr>
                <w:rFonts w:hint="eastAsia"/>
                <w:sz w:val="22"/>
                <w:szCs w:val="21"/>
              </w:rPr>
              <w:t>:</w:t>
            </w:r>
            <w:r w:rsidR="002B16C6">
              <w:rPr>
                <w:rFonts w:hint="eastAsia"/>
                <w:sz w:val="22"/>
                <w:szCs w:val="21"/>
              </w:rPr>
              <w:t>天津市环球经纬印业有限公司</w:t>
            </w:r>
            <w:r w:rsidRPr="00272269">
              <w:rPr>
                <w:rFonts w:hint="eastAsia"/>
                <w:sz w:val="22"/>
                <w:szCs w:val="21"/>
              </w:rPr>
              <w:t xml:space="preserve">     </w:t>
            </w:r>
            <w:r w:rsidRPr="00272269">
              <w:rPr>
                <w:rFonts w:hint="eastAsia"/>
                <w:sz w:val="22"/>
                <w:szCs w:val="21"/>
              </w:rPr>
              <w:t>发货单位传真</w:t>
            </w:r>
            <w:r w:rsidRPr="00272269">
              <w:rPr>
                <w:rFonts w:hint="eastAsia"/>
                <w:sz w:val="22"/>
                <w:szCs w:val="21"/>
              </w:rPr>
              <w:t xml:space="preserve">:         </w:t>
            </w:r>
          </w:p>
        </w:tc>
      </w:tr>
      <w:tr w:rsidR="009C67D4" w:rsidRPr="00272269" w:rsidTr="00F77299">
        <w:trPr>
          <w:trHeight w:val="417"/>
        </w:trPr>
        <w:tc>
          <w:tcPr>
            <w:tcW w:w="9950" w:type="dxa"/>
            <w:gridSpan w:val="6"/>
            <w:tcBorders>
              <w:bottom w:val="single" w:sz="24" w:space="0" w:color="auto"/>
            </w:tcBorders>
            <w:vAlign w:val="center"/>
          </w:tcPr>
          <w:p w:rsidR="009C67D4" w:rsidRPr="00272269" w:rsidRDefault="009C67D4" w:rsidP="00F77299">
            <w:pPr>
              <w:ind w:firstLineChars="147" w:firstLine="323"/>
              <w:rPr>
                <w:sz w:val="22"/>
                <w:szCs w:val="21"/>
              </w:rPr>
            </w:pPr>
            <w:r w:rsidRPr="00272269">
              <w:rPr>
                <w:rFonts w:hint="eastAsia"/>
                <w:sz w:val="22"/>
                <w:szCs w:val="21"/>
              </w:rPr>
              <w:t>发货方联系人</w:t>
            </w:r>
            <w:r w:rsidRPr="00272269">
              <w:rPr>
                <w:rFonts w:hint="eastAsia"/>
                <w:sz w:val="22"/>
                <w:szCs w:val="21"/>
              </w:rPr>
              <w:t>:</w:t>
            </w:r>
            <w:r w:rsidR="002B16C6">
              <w:rPr>
                <w:rFonts w:hint="eastAsia"/>
                <w:sz w:val="22"/>
                <w:szCs w:val="21"/>
              </w:rPr>
              <w:t>赵泽宇</w:t>
            </w:r>
            <w:r w:rsidRPr="00272269">
              <w:rPr>
                <w:rFonts w:hint="eastAsia"/>
                <w:sz w:val="22"/>
                <w:szCs w:val="21"/>
              </w:rPr>
              <w:t xml:space="preserve">                     </w:t>
            </w:r>
            <w:r w:rsidRPr="00272269">
              <w:rPr>
                <w:rFonts w:hint="eastAsia"/>
                <w:sz w:val="22"/>
                <w:szCs w:val="21"/>
              </w:rPr>
              <w:t>联系电话</w:t>
            </w:r>
            <w:r w:rsidRPr="00272269">
              <w:rPr>
                <w:rFonts w:hint="eastAsia"/>
                <w:sz w:val="22"/>
                <w:szCs w:val="21"/>
              </w:rPr>
              <w:t>:</w:t>
            </w:r>
            <w:r w:rsidR="002B16C6">
              <w:rPr>
                <w:sz w:val="22"/>
                <w:szCs w:val="21"/>
              </w:rPr>
              <w:t>17883008018</w:t>
            </w:r>
            <w:r w:rsidRPr="00272269">
              <w:rPr>
                <w:rFonts w:hint="eastAsia"/>
                <w:sz w:val="22"/>
                <w:szCs w:val="21"/>
              </w:rPr>
              <w:t xml:space="preserve">          </w:t>
            </w:r>
          </w:p>
        </w:tc>
      </w:tr>
      <w:tr w:rsidR="009C67D4" w:rsidRPr="00272269" w:rsidTr="00F77299">
        <w:trPr>
          <w:trHeight w:val="380"/>
        </w:trPr>
        <w:tc>
          <w:tcPr>
            <w:tcW w:w="9950" w:type="dxa"/>
            <w:gridSpan w:val="6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C67D4" w:rsidRPr="00272269" w:rsidRDefault="009C67D4" w:rsidP="00F77299">
            <w:pPr>
              <w:spacing w:line="3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五</w:t>
            </w:r>
            <w:r w:rsidRPr="00272269">
              <w:rPr>
                <w:rFonts w:hint="eastAsia"/>
                <w:b/>
                <w:bCs/>
                <w:sz w:val="28"/>
                <w:szCs w:val="21"/>
              </w:rPr>
              <w:t>、收货方信息</w:t>
            </w:r>
          </w:p>
        </w:tc>
      </w:tr>
      <w:tr w:rsidR="009C67D4" w:rsidRPr="00272269" w:rsidTr="00F77299">
        <w:trPr>
          <w:trHeight w:val="369"/>
        </w:trPr>
        <w:tc>
          <w:tcPr>
            <w:tcW w:w="9950" w:type="dxa"/>
            <w:gridSpan w:val="6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C67D4" w:rsidRPr="006B41A8" w:rsidRDefault="009C67D4" w:rsidP="00F77299">
            <w:pPr>
              <w:spacing w:line="440" w:lineRule="exact"/>
              <w:rPr>
                <w:b/>
                <w:bCs/>
                <w:szCs w:val="21"/>
              </w:rPr>
            </w:pPr>
            <w:r w:rsidRPr="006B41A8">
              <w:rPr>
                <w:rFonts w:hint="eastAsia"/>
                <w:b/>
                <w:bCs/>
                <w:szCs w:val="21"/>
              </w:rPr>
              <w:t xml:space="preserve">   </w:t>
            </w:r>
            <w:r w:rsidRPr="006B41A8">
              <w:rPr>
                <w:rFonts w:hint="eastAsia"/>
                <w:b/>
                <w:bCs/>
                <w:szCs w:val="21"/>
              </w:rPr>
              <w:t>收货单位：</w:t>
            </w:r>
            <w:r w:rsidR="00391F1B" w:rsidRPr="00391F1B">
              <w:rPr>
                <w:rFonts w:hint="eastAsia"/>
                <w:b/>
                <w:bCs/>
                <w:szCs w:val="21"/>
              </w:rPr>
              <w:t>阜南县文博食品商贸有限公司</w:t>
            </w:r>
          </w:p>
        </w:tc>
      </w:tr>
      <w:tr w:rsidR="009C67D4" w:rsidRPr="00272269" w:rsidTr="00F77299">
        <w:trPr>
          <w:trHeight w:val="380"/>
        </w:trPr>
        <w:tc>
          <w:tcPr>
            <w:tcW w:w="9950" w:type="dxa"/>
            <w:gridSpan w:val="6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C67D4" w:rsidRPr="006B41A8" w:rsidRDefault="009C67D4" w:rsidP="00F77299">
            <w:pPr>
              <w:spacing w:line="440" w:lineRule="exact"/>
              <w:rPr>
                <w:b/>
                <w:bCs/>
                <w:szCs w:val="21"/>
              </w:rPr>
            </w:pPr>
            <w:r w:rsidRPr="006B41A8">
              <w:rPr>
                <w:rFonts w:hint="eastAsia"/>
                <w:b/>
                <w:bCs/>
                <w:szCs w:val="21"/>
              </w:rPr>
              <w:t xml:space="preserve">   </w:t>
            </w:r>
            <w:r w:rsidRPr="006B41A8">
              <w:rPr>
                <w:rFonts w:hint="eastAsia"/>
                <w:b/>
                <w:bCs/>
                <w:szCs w:val="21"/>
              </w:rPr>
              <w:t>收货地址：</w:t>
            </w:r>
            <w:r w:rsidR="00391F1B" w:rsidRPr="00391F1B">
              <w:rPr>
                <w:rFonts w:hint="eastAsia"/>
                <w:b/>
                <w:bCs/>
                <w:szCs w:val="21"/>
              </w:rPr>
              <w:t>阜阳市阜南县王化路经发广场文博商贸有限公司</w:t>
            </w:r>
          </w:p>
        </w:tc>
      </w:tr>
      <w:tr w:rsidR="009C67D4" w:rsidRPr="00272269" w:rsidTr="00F77299">
        <w:trPr>
          <w:trHeight w:val="380"/>
        </w:trPr>
        <w:tc>
          <w:tcPr>
            <w:tcW w:w="9950" w:type="dxa"/>
            <w:gridSpan w:val="6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C67D4" w:rsidRPr="006B41A8" w:rsidRDefault="009C67D4" w:rsidP="00F77299">
            <w:pPr>
              <w:spacing w:line="440" w:lineRule="exact"/>
              <w:rPr>
                <w:b/>
                <w:bCs/>
                <w:szCs w:val="21"/>
              </w:rPr>
            </w:pPr>
            <w:r w:rsidRPr="006B41A8">
              <w:rPr>
                <w:rFonts w:hint="eastAsia"/>
                <w:b/>
                <w:bCs/>
                <w:szCs w:val="21"/>
              </w:rPr>
              <w:t xml:space="preserve">   </w:t>
            </w:r>
            <w:r w:rsidRPr="006B41A8">
              <w:rPr>
                <w:rFonts w:hint="eastAsia"/>
                <w:b/>
                <w:bCs/>
                <w:szCs w:val="21"/>
              </w:rPr>
              <w:t>收货联系人：</w:t>
            </w:r>
            <w:r w:rsidR="00391F1B" w:rsidRPr="00391F1B">
              <w:rPr>
                <w:rFonts w:hint="eastAsia"/>
                <w:b/>
                <w:bCs/>
                <w:szCs w:val="21"/>
              </w:rPr>
              <w:t>乔影</w:t>
            </w:r>
            <w:r w:rsidR="00391F1B" w:rsidRPr="00391F1B">
              <w:rPr>
                <w:rFonts w:hint="eastAsia"/>
                <w:b/>
                <w:bCs/>
                <w:szCs w:val="21"/>
              </w:rPr>
              <w:tab/>
              <w:t>15357863055</w:t>
            </w:r>
          </w:p>
        </w:tc>
      </w:tr>
      <w:tr w:rsidR="009C67D4" w:rsidRPr="00272269" w:rsidTr="00F77299">
        <w:trPr>
          <w:trHeight w:val="380"/>
        </w:trPr>
        <w:tc>
          <w:tcPr>
            <w:tcW w:w="9950" w:type="dxa"/>
            <w:gridSpan w:val="6"/>
            <w:tcBorders>
              <w:top w:val="single" w:sz="24" w:space="0" w:color="auto"/>
            </w:tcBorders>
            <w:vAlign w:val="center"/>
          </w:tcPr>
          <w:p w:rsidR="009C67D4" w:rsidRPr="00272269" w:rsidRDefault="009C67D4" w:rsidP="00F77299">
            <w:pPr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六</w:t>
            </w:r>
            <w:r w:rsidRPr="00272269">
              <w:rPr>
                <w:rFonts w:hint="eastAsia"/>
                <w:b/>
                <w:bCs/>
                <w:szCs w:val="21"/>
              </w:rPr>
              <w:t>、收货方签收确认</w:t>
            </w:r>
            <w:r w:rsidRPr="00272269">
              <w:rPr>
                <w:rFonts w:hint="eastAsia"/>
                <w:b/>
                <w:bCs/>
                <w:sz w:val="22"/>
                <w:szCs w:val="21"/>
              </w:rPr>
              <w:t>（请客户核实后签章）</w:t>
            </w:r>
          </w:p>
        </w:tc>
      </w:tr>
      <w:tr w:rsidR="009C67D4" w:rsidRPr="00272269" w:rsidTr="00F77299">
        <w:trPr>
          <w:trHeight w:val="380"/>
        </w:trPr>
        <w:tc>
          <w:tcPr>
            <w:tcW w:w="9950" w:type="dxa"/>
            <w:gridSpan w:val="6"/>
            <w:vAlign w:val="center"/>
          </w:tcPr>
          <w:p w:rsidR="009C67D4" w:rsidRPr="00272269" w:rsidRDefault="009C67D4" w:rsidP="00F77299">
            <w:pPr>
              <w:spacing w:line="460" w:lineRule="exact"/>
              <w:rPr>
                <w:b/>
                <w:sz w:val="30"/>
                <w:szCs w:val="30"/>
              </w:rPr>
            </w:pPr>
            <w:r w:rsidRPr="00272269">
              <w:rPr>
                <w:rFonts w:hint="eastAsia"/>
                <w:b/>
                <w:bCs/>
                <w:sz w:val="22"/>
                <w:szCs w:val="21"/>
              </w:rPr>
              <w:t>反馈意见</w:t>
            </w:r>
            <w:r w:rsidRPr="00272269">
              <w:rPr>
                <w:rFonts w:hint="eastAsia"/>
                <w:bCs/>
                <w:sz w:val="22"/>
                <w:szCs w:val="21"/>
              </w:rPr>
              <w:t>(</w:t>
            </w:r>
            <w:r w:rsidRPr="00272269">
              <w:rPr>
                <w:rFonts w:hint="eastAsia"/>
                <w:bCs/>
                <w:sz w:val="22"/>
                <w:szCs w:val="21"/>
              </w:rPr>
              <w:t>质量、数量、时间准确性等问题请在下面标注，无标注视为无问题</w:t>
            </w:r>
            <w:r w:rsidRPr="00272269">
              <w:rPr>
                <w:rFonts w:hint="eastAsia"/>
                <w:bCs/>
                <w:sz w:val="22"/>
                <w:szCs w:val="21"/>
              </w:rPr>
              <w:t>)</w:t>
            </w:r>
          </w:p>
        </w:tc>
      </w:tr>
      <w:tr w:rsidR="009C67D4" w:rsidRPr="00272269" w:rsidTr="00F77299">
        <w:trPr>
          <w:trHeight w:val="380"/>
        </w:trPr>
        <w:tc>
          <w:tcPr>
            <w:tcW w:w="9950" w:type="dxa"/>
            <w:gridSpan w:val="6"/>
            <w:vAlign w:val="center"/>
          </w:tcPr>
          <w:p w:rsidR="009C67D4" w:rsidRPr="00272269" w:rsidRDefault="009C67D4" w:rsidP="00F77299">
            <w:pPr>
              <w:spacing w:line="460" w:lineRule="exact"/>
              <w:rPr>
                <w:b/>
                <w:bCs/>
                <w:szCs w:val="21"/>
              </w:rPr>
            </w:pPr>
            <w:r w:rsidRPr="00272269">
              <w:rPr>
                <w:rFonts w:hint="eastAsia"/>
                <w:b/>
                <w:bCs/>
                <w:color w:val="000000"/>
                <w:sz w:val="22"/>
                <w:szCs w:val="21"/>
              </w:rPr>
              <w:t>问题点：</w:t>
            </w:r>
          </w:p>
        </w:tc>
      </w:tr>
      <w:tr w:rsidR="009C67D4" w:rsidRPr="00272269" w:rsidTr="00F77299">
        <w:trPr>
          <w:trHeight w:val="540"/>
        </w:trPr>
        <w:tc>
          <w:tcPr>
            <w:tcW w:w="9950" w:type="dxa"/>
            <w:gridSpan w:val="6"/>
            <w:vAlign w:val="center"/>
          </w:tcPr>
          <w:p w:rsidR="009C67D4" w:rsidRPr="00885E9E" w:rsidRDefault="009C67D4" w:rsidP="00F77299">
            <w:pPr>
              <w:spacing w:line="460" w:lineRule="exact"/>
              <w:rPr>
                <w:b/>
                <w:sz w:val="28"/>
                <w:szCs w:val="30"/>
              </w:rPr>
            </w:pPr>
            <w:r w:rsidRPr="00885E9E">
              <w:rPr>
                <w:rFonts w:hint="eastAsia"/>
                <w:b/>
                <w:sz w:val="28"/>
                <w:szCs w:val="30"/>
              </w:rPr>
              <w:t>收货经办人：</w:t>
            </w:r>
            <w:r w:rsidRPr="00885E9E">
              <w:rPr>
                <w:rFonts w:hint="eastAsia"/>
                <w:b/>
                <w:sz w:val="28"/>
                <w:szCs w:val="30"/>
              </w:rPr>
              <w:t xml:space="preserve">                  </w:t>
            </w:r>
            <w:r w:rsidRPr="00885E9E">
              <w:rPr>
                <w:rFonts w:hint="eastAsia"/>
                <w:b/>
                <w:sz w:val="28"/>
                <w:szCs w:val="30"/>
              </w:rPr>
              <w:t>收货人电话</w:t>
            </w:r>
            <w:r w:rsidRPr="00885E9E">
              <w:rPr>
                <w:rFonts w:hint="eastAsia"/>
                <w:b/>
                <w:sz w:val="28"/>
                <w:szCs w:val="30"/>
              </w:rPr>
              <w:t>:</w:t>
            </w:r>
          </w:p>
        </w:tc>
      </w:tr>
      <w:tr w:rsidR="009C67D4" w:rsidRPr="00272269" w:rsidTr="00F77299">
        <w:trPr>
          <w:trHeight w:val="386"/>
        </w:trPr>
        <w:tc>
          <w:tcPr>
            <w:tcW w:w="9950" w:type="dxa"/>
            <w:gridSpan w:val="6"/>
            <w:vAlign w:val="center"/>
          </w:tcPr>
          <w:p w:rsidR="009C67D4" w:rsidRPr="00885E9E" w:rsidRDefault="009C67D4" w:rsidP="00F77299">
            <w:pPr>
              <w:spacing w:line="460" w:lineRule="exact"/>
              <w:rPr>
                <w:b/>
                <w:sz w:val="28"/>
                <w:szCs w:val="30"/>
              </w:rPr>
            </w:pPr>
            <w:r w:rsidRPr="00885E9E">
              <w:rPr>
                <w:rFonts w:hint="eastAsia"/>
                <w:b/>
                <w:sz w:val="28"/>
                <w:szCs w:val="30"/>
              </w:rPr>
              <w:t>签章时间</w:t>
            </w:r>
            <w:r w:rsidRPr="00885E9E">
              <w:rPr>
                <w:rFonts w:hint="eastAsia"/>
                <w:b/>
                <w:sz w:val="28"/>
                <w:szCs w:val="30"/>
              </w:rPr>
              <w:t xml:space="preserve">:                     </w:t>
            </w:r>
            <w:r w:rsidRPr="00885E9E">
              <w:rPr>
                <w:rFonts w:hint="eastAsia"/>
                <w:b/>
                <w:sz w:val="28"/>
                <w:szCs w:val="30"/>
              </w:rPr>
              <w:t>收货单位（签章）：</w:t>
            </w:r>
          </w:p>
        </w:tc>
      </w:tr>
      <w:tr w:rsidR="009C67D4" w:rsidRPr="00272269" w:rsidTr="00F77299">
        <w:trPr>
          <w:trHeight w:val="983"/>
        </w:trPr>
        <w:tc>
          <w:tcPr>
            <w:tcW w:w="9950" w:type="dxa"/>
            <w:gridSpan w:val="6"/>
          </w:tcPr>
          <w:p w:rsidR="009C67D4" w:rsidRPr="00272269" w:rsidRDefault="009C67D4" w:rsidP="00F77299">
            <w:pPr>
              <w:rPr>
                <w:b/>
                <w:color w:val="000000"/>
                <w:szCs w:val="21"/>
              </w:rPr>
            </w:pPr>
            <w:r w:rsidRPr="00272269">
              <w:rPr>
                <w:rFonts w:hint="eastAsia"/>
                <w:b/>
                <w:color w:val="000000"/>
                <w:szCs w:val="21"/>
              </w:rPr>
              <w:t>备注</w:t>
            </w:r>
          </w:p>
          <w:p w:rsidR="009C67D4" w:rsidRPr="007F378D" w:rsidRDefault="009C67D4" w:rsidP="00F77299">
            <w:pPr>
              <w:spacing w:line="260" w:lineRule="exact"/>
              <w:rPr>
                <w:bCs/>
                <w:color w:val="000000"/>
                <w:sz w:val="20"/>
                <w:szCs w:val="21"/>
              </w:rPr>
            </w:pP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1</w:t>
            </w: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、供应商填写信息须机打，手写涂改无效；实际到货时间为蒙牛客户收货时手工填写，机打无效；</w:t>
            </w:r>
          </w:p>
          <w:p w:rsidR="009C67D4" w:rsidRPr="007F378D" w:rsidRDefault="009C67D4" w:rsidP="00F77299">
            <w:pPr>
              <w:spacing w:line="260" w:lineRule="exact"/>
              <w:rPr>
                <w:bCs/>
                <w:color w:val="000000"/>
                <w:sz w:val="20"/>
                <w:szCs w:val="21"/>
              </w:rPr>
            </w:pP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2</w:t>
            </w: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、蒙牛客户签收时请给予配合，签字扣章后回传，若有异议可联系蒙牛公司反馈：</w:t>
            </w:r>
            <w:r w:rsidRPr="007F378D">
              <w:rPr>
                <w:rFonts w:hint="eastAsia"/>
                <w:bCs/>
                <w:color w:val="808080"/>
                <w:sz w:val="20"/>
                <w:szCs w:val="21"/>
              </w:rPr>
              <w:t>（物料对接人及电话）；</w:t>
            </w:r>
          </w:p>
          <w:p w:rsidR="009C67D4" w:rsidRPr="00272269" w:rsidRDefault="009C67D4" w:rsidP="00F77299">
            <w:pPr>
              <w:spacing w:line="260" w:lineRule="exact"/>
              <w:rPr>
                <w:bCs/>
                <w:color w:val="000000"/>
                <w:sz w:val="22"/>
                <w:szCs w:val="21"/>
              </w:rPr>
            </w:pP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3</w:t>
            </w: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、供应商可在下方空白处自行添加微信、邮箱、</w:t>
            </w: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QQ</w:t>
            </w:r>
            <w:r>
              <w:rPr>
                <w:rFonts w:hint="eastAsia"/>
                <w:bCs/>
                <w:color w:val="000000"/>
                <w:sz w:val="20"/>
                <w:szCs w:val="21"/>
              </w:rPr>
              <w:t>、</w:t>
            </w: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地址等通讯信息，便于联系签收单回传</w:t>
            </w:r>
            <w:r>
              <w:rPr>
                <w:rFonts w:hint="eastAsia"/>
                <w:bCs/>
                <w:color w:val="000000"/>
                <w:sz w:val="20"/>
                <w:szCs w:val="21"/>
              </w:rPr>
              <w:t>及传输记录</w:t>
            </w:r>
            <w:r w:rsidRPr="007F378D">
              <w:rPr>
                <w:rFonts w:hint="eastAsia"/>
                <w:bCs/>
                <w:color w:val="000000"/>
                <w:sz w:val="20"/>
                <w:szCs w:val="21"/>
              </w:rPr>
              <w:t>。</w:t>
            </w:r>
          </w:p>
        </w:tc>
      </w:tr>
    </w:tbl>
    <w:p w:rsidR="004E556E" w:rsidRPr="009C67D4" w:rsidRDefault="004E556E" w:rsidP="004E556E"/>
    <w:p w:rsidR="004E556E" w:rsidRPr="004E556E" w:rsidRDefault="004E556E" w:rsidP="00EA10CD">
      <w:pPr>
        <w:spacing w:line="300" w:lineRule="exact"/>
        <w:rPr>
          <w:rFonts w:ascii="宋体" w:hAnsi="宋体" w:hint="eastAsia"/>
          <w:sz w:val="20"/>
          <w:szCs w:val="21"/>
        </w:rPr>
      </w:pPr>
    </w:p>
    <w:sectPr w:rsidR="004E556E" w:rsidRPr="004E556E" w:rsidSect="00727412">
      <w:footerReference w:type="default" r:id="rId7"/>
      <w:pgSz w:w="11906" w:h="16838"/>
      <w:pgMar w:top="964" w:right="1361" w:bottom="567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715" w:rsidRDefault="00353715">
      <w:r>
        <w:separator/>
      </w:r>
    </w:p>
  </w:endnote>
  <w:endnote w:type="continuationSeparator" w:id="0">
    <w:p w:rsidR="00353715" w:rsidRDefault="0035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5EB" w:rsidRPr="00B21096" w:rsidRDefault="00391157">
    <w:pPr>
      <w:pStyle w:val="a5"/>
    </w:pPr>
    <w:r w:rsidRPr="00B2109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33002475" name="文本框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5EB" w:rsidRDefault="000625EB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E4F8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2" o:spid="_x0000_s1026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" filled="f" stroked="f">
              <v:path arrowok="t"/>
              <v:textbox style="mso-fit-shape-to-text:t" inset="0,0,0,0">
                <w:txbxContent>
                  <w:p w:rsidR="000625EB" w:rsidRDefault="000625EB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E4F8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B21096" w:rsidRPr="00B21096">
      <w:rPr>
        <w:rFonts w:hint="eastAsia"/>
      </w:rPr>
      <w:t>备注：复印件</w:t>
    </w:r>
    <w:r w:rsidR="00B21096">
      <w:rPr>
        <w:rFonts w:hint="eastAsia"/>
      </w:rPr>
      <w:t>（扫描件）</w:t>
    </w:r>
    <w:r w:rsidR="00B21096" w:rsidRPr="00B21096">
      <w:rPr>
        <w:rFonts w:hint="eastAsia"/>
      </w:rPr>
      <w:t>与原件具有同等约束效力。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715" w:rsidRDefault="00353715">
      <w:r>
        <w:separator/>
      </w:r>
    </w:p>
  </w:footnote>
  <w:footnote w:type="continuationSeparator" w:id="0">
    <w:p w:rsidR="00353715" w:rsidRDefault="0035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8C3"/>
    <w:multiLevelType w:val="hybridMultilevel"/>
    <w:tmpl w:val="0A32675A"/>
    <w:lvl w:ilvl="0" w:tplc="9D3CA0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E21F47"/>
    <w:multiLevelType w:val="hybridMultilevel"/>
    <w:tmpl w:val="9F806AD8"/>
    <w:lvl w:ilvl="0" w:tplc="DEDC19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FA10DC9"/>
    <w:multiLevelType w:val="hybridMultilevel"/>
    <w:tmpl w:val="DCC6363A"/>
    <w:lvl w:ilvl="0" w:tplc="2EE20088">
      <w:start w:val="1"/>
      <w:numFmt w:val="decimal"/>
      <w:lvlText w:val="%1、"/>
      <w:lvlJc w:val="left"/>
      <w:pPr>
        <w:ind w:left="12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num w:numId="1" w16cid:durableId="1510833547">
    <w:abstractNumId w:val="2"/>
  </w:num>
  <w:num w:numId="2" w16cid:durableId="170990876">
    <w:abstractNumId w:val="0"/>
  </w:num>
  <w:num w:numId="3" w16cid:durableId="6607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093"/>
    <w:rsid w:val="00020C5A"/>
    <w:rsid w:val="00055D14"/>
    <w:rsid w:val="000625EB"/>
    <w:rsid w:val="000846BB"/>
    <w:rsid w:val="000878DF"/>
    <w:rsid w:val="00090B57"/>
    <w:rsid w:val="0009179A"/>
    <w:rsid w:val="000C2C5F"/>
    <w:rsid w:val="000C40A4"/>
    <w:rsid w:val="000C724A"/>
    <w:rsid w:val="000D0910"/>
    <w:rsid w:val="000D1A7D"/>
    <w:rsid w:val="000E1F8C"/>
    <w:rsid w:val="000F236B"/>
    <w:rsid w:val="000F3C60"/>
    <w:rsid w:val="00102442"/>
    <w:rsid w:val="00112111"/>
    <w:rsid w:val="001125A3"/>
    <w:rsid w:val="00120F24"/>
    <w:rsid w:val="00123448"/>
    <w:rsid w:val="00146F9F"/>
    <w:rsid w:val="00153706"/>
    <w:rsid w:val="001606BA"/>
    <w:rsid w:val="00170CE2"/>
    <w:rsid w:val="00180D2C"/>
    <w:rsid w:val="00182F8E"/>
    <w:rsid w:val="0018794A"/>
    <w:rsid w:val="0019694C"/>
    <w:rsid w:val="001A0754"/>
    <w:rsid w:val="001A1848"/>
    <w:rsid w:val="001A36C2"/>
    <w:rsid w:val="001A562A"/>
    <w:rsid w:val="001A757D"/>
    <w:rsid w:val="001B0879"/>
    <w:rsid w:val="001C0343"/>
    <w:rsid w:val="001C0C59"/>
    <w:rsid w:val="001C32C7"/>
    <w:rsid w:val="001C3B26"/>
    <w:rsid w:val="001D2C23"/>
    <w:rsid w:val="001D31AB"/>
    <w:rsid w:val="001F17CC"/>
    <w:rsid w:val="001F3447"/>
    <w:rsid w:val="001F63C9"/>
    <w:rsid w:val="002013CD"/>
    <w:rsid w:val="0020186D"/>
    <w:rsid w:val="002101F2"/>
    <w:rsid w:val="002162AD"/>
    <w:rsid w:val="0022737B"/>
    <w:rsid w:val="002314B0"/>
    <w:rsid w:val="002434D2"/>
    <w:rsid w:val="00244279"/>
    <w:rsid w:val="00250945"/>
    <w:rsid w:val="00256773"/>
    <w:rsid w:val="002608FB"/>
    <w:rsid w:val="00265221"/>
    <w:rsid w:val="00266369"/>
    <w:rsid w:val="00276767"/>
    <w:rsid w:val="002A425B"/>
    <w:rsid w:val="002B10C5"/>
    <w:rsid w:val="002B16C6"/>
    <w:rsid w:val="002B466C"/>
    <w:rsid w:val="002B5376"/>
    <w:rsid w:val="002D56E4"/>
    <w:rsid w:val="002D615E"/>
    <w:rsid w:val="002D639B"/>
    <w:rsid w:val="003000C4"/>
    <w:rsid w:val="00307AA6"/>
    <w:rsid w:val="00321439"/>
    <w:rsid w:val="00322B11"/>
    <w:rsid w:val="00322C8F"/>
    <w:rsid w:val="00330A5B"/>
    <w:rsid w:val="00341F51"/>
    <w:rsid w:val="00344C3E"/>
    <w:rsid w:val="003466EA"/>
    <w:rsid w:val="00353715"/>
    <w:rsid w:val="00354492"/>
    <w:rsid w:val="0035554A"/>
    <w:rsid w:val="003619B9"/>
    <w:rsid w:val="003672D0"/>
    <w:rsid w:val="0037252E"/>
    <w:rsid w:val="003761A3"/>
    <w:rsid w:val="00385F17"/>
    <w:rsid w:val="00391157"/>
    <w:rsid w:val="00391F1B"/>
    <w:rsid w:val="003B2A21"/>
    <w:rsid w:val="003B494F"/>
    <w:rsid w:val="003C35E1"/>
    <w:rsid w:val="003F30B8"/>
    <w:rsid w:val="00416AE8"/>
    <w:rsid w:val="00416DFF"/>
    <w:rsid w:val="004210F0"/>
    <w:rsid w:val="00450726"/>
    <w:rsid w:val="00452D03"/>
    <w:rsid w:val="00453CAA"/>
    <w:rsid w:val="00461482"/>
    <w:rsid w:val="00461E87"/>
    <w:rsid w:val="00462574"/>
    <w:rsid w:val="0047143E"/>
    <w:rsid w:val="0047678B"/>
    <w:rsid w:val="00483FC3"/>
    <w:rsid w:val="00490956"/>
    <w:rsid w:val="004A2248"/>
    <w:rsid w:val="004A7809"/>
    <w:rsid w:val="004B1ECF"/>
    <w:rsid w:val="004C4003"/>
    <w:rsid w:val="004C4D59"/>
    <w:rsid w:val="004C7699"/>
    <w:rsid w:val="004D4011"/>
    <w:rsid w:val="004D5B00"/>
    <w:rsid w:val="004E556E"/>
    <w:rsid w:val="004F69CD"/>
    <w:rsid w:val="0050376C"/>
    <w:rsid w:val="00505475"/>
    <w:rsid w:val="00506C08"/>
    <w:rsid w:val="0050758A"/>
    <w:rsid w:val="00524891"/>
    <w:rsid w:val="005329C2"/>
    <w:rsid w:val="00532A27"/>
    <w:rsid w:val="00544A61"/>
    <w:rsid w:val="00551687"/>
    <w:rsid w:val="005531CC"/>
    <w:rsid w:val="00555B67"/>
    <w:rsid w:val="00563555"/>
    <w:rsid w:val="00564830"/>
    <w:rsid w:val="00565CBE"/>
    <w:rsid w:val="00565FE6"/>
    <w:rsid w:val="0057097D"/>
    <w:rsid w:val="00593EB2"/>
    <w:rsid w:val="005A4130"/>
    <w:rsid w:val="005B0C57"/>
    <w:rsid w:val="005B6A78"/>
    <w:rsid w:val="005C2617"/>
    <w:rsid w:val="005C322D"/>
    <w:rsid w:val="005F1E92"/>
    <w:rsid w:val="005F4434"/>
    <w:rsid w:val="00602F06"/>
    <w:rsid w:val="006048F8"/>
    <w:rsid w:val="00604A9D"/>
    <w:rsid w:val="006054B9"/>
    <w:rsid w:val="00612EFD"/>
    <w:rsid w:val="006225EF"/>
    <w:rsid w:val="00660CFE"/>
    <w:rsid w:val="006715E0"/>
    <w:rsid w:val="006737A8"/>
    <w:rsid w:val="00677C3D"/>
    <w:rsid w:val="006805F7"/>
    <w:rsid w:val="00681328"/>
    <w:rsid w:val="00693607"/>
    <w:rsid w:val="0069767A"/>
    <w:rsid w:val="006A29DE"/>
    <w:rsid w:val="006A41BF"/>
    <w:rsid w:val="006B0F3F"/>
    <w:rsid w:val="006B1781"/>
    <w:rsid w:val="006C0791"/>
    <w:rsid w:val="006C33B0"/>
    <w:rsid w:val="006D5F9F"/>
    <w:rsid w:val="006D7663"/>
    <w:rsid w:val="006E5625"/>
    <w:rsid w:val="006F2EB0"/>
    <w:rsid w:val="006F540A"/>
    <w:rsid w:val="006F6A91"/>
    <w:rsid w:val="0070175D"/>
    <w:rsid w:val="0072034A"/>
    <w:rsid w:val="0072194C"/>
    <w:rsid w:val="00722B4D"/>
    <w:rsid w:val="00727412"/>
    <w:rsid w:val="007326AF"/>
    <w:rsid w:val="00740CB5"/>
    <w:rsid w:val="00741536"/>
    <w:rsid w:val="0076058D"/>
    <w:rsid w:val="007617F2"/>
    <w:rsid w:val="0076311E"/>
    <w:rsid w:val="00764119"/>
    <w:rsid w:val="00772952"/>
    <w:rsid w:val="00772DB2"/>
    <w:rsid w:val="007752A3"/>
    <w:rsid w:val="00787962"/>
    <w:rsid w:val="00787B52"/>
    <w:rsid w:val="007D7819"/>
    <w:rsid w:val="007E2B89"/>
    <w:rsid w:val="007F3770"/>
    <w:rsid w:val="008023F1"/>
    <w:rsid w:val="00803620"/>
    <w:rsid w:val="0080669B"/>
    <w:rsid w:val="00807E51"/>
    <w:rsid w:val="00810406"/>
    <w:rsid w:val="008310CE"/>
    <w:rsid w:val="00831916"/>
    <w:rsid w:val="00850325"/>
    <w:rsid w:val="008522D6"/>
    <w:rsid w:val="00852FC5"/>
    <w:rsid w:val="00864C46"/>
    <w:rsid w:val="00873E0E"/>
    <w:rsid w:val="008866BE"/>
    <w:rsid w:val="0089093A"/>
    <w:rsid w:val="00891C6C"/>
    <w:rsid w:val="00892B74"/>
    <w:rsid w:val="008936D0"/>
    <w:rsid w:val="008A665E"/>
    <w:rsid w:val="008B312B"/>
    <w:rsid w:val="008C010E"/>
    <w:rsid w:val="008C6071"/>
    <w:rsid w:val="008C6274"/>
    <w:rsid w:val="008C7379"/>
    <w:rsid w:val="008D0682"/>
    <w:rsid w:val="008E01A1"/>
    <w:rsid w:val="008E30EF"/>
    <w:rsid w:val="008E7E1B"/>
    <w:rsid w:val="008F2FE1"/>
    <w:rsid w:val="00912FD2"/>
    <w:rsid w:val="0091668F"/>
    <w:rsid w:val="00925245"/>
    <w:rsid w:val="0093025A"/>
    <w:rsid w:val="0093122D"/>
    <w:rsid w:val="009338EB"/>
    <w:rsid w:val="00942B74"/>
    <w:rsid w:val="0095284D"/>
    <w:rsid w:val="00957686"/>
    <w:rsid w:val="00966E85"/>
    <w:rsid w:val="009707CA"/>
    <w:rsid w:val="00973456"/>
    <w:rsid w:val="0097427A"/>
    <w:rsid w:val="00976893"/>
    <w:rsid w:val="009810B2"/>
    <w:rsid w:val="00981F9D"/>
    <w:rsid w:val="009959E5"/>
    <w:rsid w:val="0099605C"/>
    <w:rsid w:val="009A014A"/>
    <w:rsid w:val="009A2DAB"/>
    <w:rsid w:val="009A5D11"/>
    <w:rsid w:val="009C67D4"/>
    <w:rsid w:val="009D6C1E"/>
    <w:rsid w:val="00A11416"/>
    <w:rsid w:val="00A34AE8"/>
    <w:rsid w:val="00A46CF8"/>
    <w:rsid w:val="00A51FA2"/>
    <w:rsid w:val="00A536DD"/>
    <w:rsid w:val="00A64135"/>
    <w:rsid w:val="00A7042E"/>
    <w:rsid w:val="00A74EC1"/>
    <w:rsid w:val="00A81AB7"/>
    <w:rsid w:val="00A831D2"/>
    <w:rsid w:val="00A85EB8"/>
    <w:rsid w:val="00A92D90"/>
    <w:rsid w:val="00AA06C0"/>
    <w:rsid w:val="00AB7CF3"/>
    <w:rsid w:val="00AD1024"/>
    <w:rsid w:val="00AD2C30"/>
    <w:rsid w:val="00AF2746"/>
    <w:rsid w:val="00B04149"/>
    <w:rsid w:val="00B21096"/>
    <w:rsid w:val="00B2326A"/>
    <w:rsid w:val="00B251E5"/>
    <w:rsid w:val="00B25EC9"/>
    <w:rsid w:val="00B3115F"/>
    <w:rsid w:val="00B33E5E"/>
    <w:rsid w:val="00B66A6F"/>
    <w:rsid w:val="00B73D26"/>
    <w:rsid w:val="00B741CF"/>
    <w:rsid w:val="00B75965"/>
    <w:rsid w:val="00B97C11"/>
    <w:rsid w:val="00BA3484"/>
    <w:rsid w:val="00BC41FC"/>
    <w:rsid w:val="00BC5244"/>
    <w:rsid w:val="00BC7374"/>
    <w:rsid w:val="00BC766C"/>
    <w:rsid w:val="00BD1959"/>
    <w:rsid w:val="00BD22AB"/>
    <w:rsid w:val="00BE4E76"/>
    <w:rsid w:val="00C067EA"/>
    <w:rsid w:val="00C1668E"/>
    <w:rsid w:val="00C32440"/>
    <w:rsid w:val="00C35CE1"/>
    <w:rsid w:val="00C42BF1"/>
    <w:rsid w:val="00C43E7F"/>
    <w:rsid w:val="00C45DED"/>
    <w:rsid w:val="00C65B94"/>
    <w:rsid w:val="00C70E61"/>
    <w:rsid w:val="00C71B59"/>
    <w:rsid w:val="00C915B3"/>
    <w:rsid w:val="00C9444F"/>
    <w:rsid w:val="00C9684D"/>
    <w:rsid w:val="00CA795A"/>
    <w:rsid w:val="00CB1FDF"/>
    <w:rsid w:val="00CB2820"/>
    <w:rsid w:val="00CB2AB3"/>
    <w:rsid w:val="00CB7129"/>
    <w:rsid w:val="00CC3035"/>
    <w:rsid w:val="00CD6F17"/>
    <w:rsid w:val="00CD6F93"/>
    <w:rsid w:val="00CE4F8A"/>
    <w:rsid w:val="00CF2151"/>
    <w:rsid w:val="00CF2B55"/>
    <w:rsid w:val="00CF41F8"/>
    <w:rsid w:val="00CF5B5A"/>
    <w:rsid w:val="00D00E04"/>
    <w:rsid w:val="00D03471"/>
    <w:rsid w:val="00D03A2B"/>
    <w:rsid w:val="00D041CE"/>
    <w:rsid w:val="00D06BB0"/>
    <w:rsid w:val="00D12A4A"/>
    <w:rsid w:val="00D306D3"/>
    <w:rsid w:val="00D331F4"/>
    <w:rsid w:val="00D35537"/>
    <w:rsid w:val="00D36AF4"/>
    <w:rsid w:val="00D412C1"/>
    <w:rsid w:val="00D54458"/>
    <w:rsid w:val="00D636E3"/>
    <w:rsid w:val="00D65E9D"/>
    <w:rsid w:val="00D76B26"/>
    <w:rsid w:val="00D917AD"/>
    <w:rsid w:val="00D97630"/>
    <w:rsid w:val="00DA1A3A"/>
    <w:rsid w:val="00DA2BCE"/>
    <w:rsid w:val="00DB325F"/>
    <w:rsid w:val="00DB4FCA"/>
    <w:rsid w:val="00DC4B20"/>
    <w:rsid w:val="00DE5A42"/>
    <w:rsid w:val="00DF1037"/>
    <w:rsid w:val="00DF2144"/>
    <w:rsid w:val="00E109B6"/>
    <w:rsid w:val="00E1491C"/>
    <w:rsid w:val="00E1778C"/>
    <w:rsid w:val="00E44430"/>
    <w:rsid w:val="00E5044B"/>
    <w:rsid w:val="00E6766F"/>
    <w:rsid w:val="00E71C56"/>
    <w:rsid w:val="00E84468"/>
    <w:rsid w:val="00E90788"/>
    <w:rsid w:val="00E92D80"/>
    <w:rsid w:val="00E94762"/>
    <w:rsid w:val="00E96708"/>
    <w:rsid w:val="00EA10CD"/>
    <w:rsid w:val="00ED4779"/>
    <w:rsid w:val="00ED64D1"/>
    <w:rsid w:val="00EE4E97"/>
    <w:rsid w:val="00EE6D86"/>
    <w:rsid w:val="00EF556C"/>
    <w:rsid w:val="00F0573E"/>
    <w:rsid w:val="00F25294"/>
    <w:rsid w:val="00F30961"/>
    <w:rsid w:val="00F32579"/>
    <w:rsid w:val="00F36D20"/>
    <w:rsid w:val="00F43743"/>
    <w:rsid w:val="00F535E3"/>
    <w:rsid w:val="00F576E6"/>
    <w:rsid w:val="00F6484C"/>
    <w:rsid w:val="00F77299"/>
    <w:rsid w:val="00F82F91"/>
    <w:rsid w:val="00F93BEA"/>
    <w:rsid w:val="00FB30DE"/>
    <w:rsid w:val="00FB4D47"/>
    <w:rsid w:val="00FC1FB1"/>
    <w:rsid w:val="00FD12BE"/>
    <w:rsid w:val="00FD6C91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D618DA-1C7C-B241-84E1-AEFB04BC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7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china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尊敬的光明乳业李念总经理，周铭尧总监：</dc:title>
  <dc:subject/>
  <dc:creator>常温市场考核</dc:creator>
  <cp:keywords/>
  <cp:lastModifiedBy>Mingwei Yan</cp:lastModifiedBy>
  <cp:revision>2</cp:revision>
  <cp:lastPrinted>2017-12-08T03:16:00Z</cp:lastPrinted>
  <dcterms:created xsi:type="dcterms:W3CDTF">2023-09-29T02:31:00Z</dcterms:created>
  <dcterms:modified xsi:type="dcterms:W3CDTF">2023-09-29T02:31:00Z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